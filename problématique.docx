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AC0" w:rsidRDefault="00AD5AC0" w:rsidP="00AC3A35">
      <w:pPr>
        <w:pStyle w:val="Titrenivo0"/>
        <w:jc w:val="center"/>
      </w:pPr>
      <w:r>
        <w:t>Projet COVID</w:t>
      </w:r>
      <w:r w:rsidR="007A45F2">
        <w:t>-19</w:t>
      </w:r>
    </w:p>
    <w:p w:rsidR="00AD5AC0" w:rsidRDefault="00AD5AC0" w:rsidP="00AC3A35">
      <w:pPr>
        <w:pStyle w:val="Titrenivo2"/>
      </w:pPr>
      <w:r>
        <w:t xml:space="preserve">Problématique </w:t>
      </w:r>
    </w:p>
    <w:p w:rsidR="003468F7" w:rsidRPr="003468F7" w:rsidRDefault="003468F7" w:rsidP="003468F7">
      <w:pPr>
        <w:rPr>
          <w:b/>
        </w:rPr>
      </w:pPr>
      <w:r w:rsidRPr="003468F7">
        <w:rPr>
          <w:b/>
        </w:rPr>
        <w:t xml:space="preserve">Quelles sont les capacités de résilience des pays face à cette pandémie ? </w:t>
      </w:r>
    </w:p>
    <w:p w:rsidR="005E2340" w:rsidRDefault="005E2340" w:rsidP="005E2340">
      <w:pPr>
        <w:pStyle w:val="Paragraphedeliste"/>
        <w:numPr>
          <w:ilvl w:val="0"/>
          <w:numId w:val="41"/>
        </w:numPr>
      </w:pPr>
      <w:r>
        <w:t xml:space="preserve">Évaluant les données de </w:t>
      </w:r>
      <w:r w:rsidR="00A952B4">
        <w:t>ruralité comme</w:t>
      </w:r>
      <w:r w:rsidR="00A952B4">
        <w:rPr>
          <w:color w:val="FF0000"/>
        </w:rPr>
        <w:t xml:space="preserve"> le taux </w:t>
      </w:r>
      <w:r w:rsidR="007A45F2">
        <w:rPr>
          <w:color w:val="FF0000"/>
        </w:rPr>
        <w:t>de la</w:t>
      </w:r>
      <w:r w:rsidR="00A952B4">
        <w:rPr>
          <w:color w:val="FF0000"/>
        </w:rPr>
        <w:t xml:space="preserve"> population rurale et le taux de la </w:t>
      </w:r>
      <w:bookmarkStart w:id="0" w:name="_GoBack"/>
      <w:bookmarkEnd w:id="0"/>
      <w:r w:rsidR="00A952B4">
        <w:rPr>
          <w:color w:val="FF0000"/>
        </w:rPr>
        <w:t>terre arable</w:t>
      </w:r>
    </w:p>
    <w:p w:rsidR="005E2340" w:rsidRDefault="005E2340" w:rsidP="005E2340">
      <w:pPr>
        <w:pStyle w:val="Paragraphedeliste"/>
        <w:numPr>
          <w:ilvl w:val="0"/>
          <w:numId w:val="41"/>
        </w:numPr>
      </w:pPr>
      <w:r>
        <w:t xml:space="preserve">Évaluant les données économiques comme </w:t>
      </w:r>
      <w:r w:rsidR="007A45F2">
        <w:rPr>
          <w:color w:val="FF0000"/>
        </w:rPr>
        <w:t xml:space="preserve">le </w:t>
      </w:r>
      <w:r w:rsidR="007A45F2" w:rsidRPr="007A45F2">
        <w:rPr>
          <w:iCs/>
          <w:color w:val="FF0000"/>
        </w:rPr>
        <w:t>revenu national brut</w:t>
      </w:r>
      <w:r w:rsidR="007A45F2" w:rsidRPr="007A45F2">
        <w:rPr>
          <w:iCs/>
          <w:color w:val="FF0000"/>
        </w:rPr>
        <w:t xml:space="preserve"> </w:t>
      </w:r>
      <w:r w:rsidR="007A45F2">
        <w:rPr>
          <w:iCs/>
          <w:color w:val="FF0000"/>
        </w:rPr>
        <w:t>(RNB) et la population du monde en 2018</w:t>
      </w:r>
    </w:p>
    <w:p w:rsidR="007A45F2" w:rsidRDefault="007A45F2" w:rsidP="005E2340">
      <w:pPr>
        <w:pStyle w:val="Paragraphedeliste"/>
        <w:numPr>
          <w:ilvl w:val="0"/>
          <w:numId w:val="41"/>
        </w:numPr>
      </w:pPr>
      <w:r>
        <w:t>Évaluant la dispersion de la pandémie dans les pays</w:t>
      </w:r>
      <w:r>
        <w:t xml:space="preserve"> du monde</w:t>
      </w:r>
    </w:p>
    <w:p w:rsidR="005E2340" w:rsidRDefault="005E2340" w:rsidP="005E2340">
      <w:pPr>
        <w:pStyle w:val="Paragraphedeliste"/>
        <w:numPr>
          <w:ilvl w:val="0"/>
          <w:numId w:val="41"/>
        </w:numPr>
      </w:pPr>
      <w:r>
        <w:t xml:space="preserve">Évaluant les liens entre les données de </w:t>
      </w:r>
      <w:r w:rsidR="007A45F2">
        <w:t>ruralité</w:t>
      </w:r>
      <w:r>
        <w:t xml:space="preserve">, données économiques </w:t>
      </w:r>
      <w:r w:rsidR="007A45F2">
        <w:t xml:space="preserve">et </w:t>
      </w:r>
      <w:r w:rsidR="00B3360A">
        <w:t>la pandémie</w:t>
      </w:r>
      <w:r w:rsidR="007A45F2">
        <w:t xml:space="preserve"> </w:t>
      </w:r>
    </w:p>
    <w:p w:rsidR="00AD5AC0" w:rsidRDefault="00AD5AC0" w:rsidP="00AC3A35">
      <w:pPr>
        <w:pStyle w:val="Titrenivo2"/>
      </w:pPr>
      <w:r>
        <w:t xml:space="preserve">Outils d’analyse </w:t>
      </w:r>
    </w:p>
    <w:p w:rsidR="00AD5AC0" w:rsidRDefault="00AD5AC0" w:rsidP="00AD5AC0">
      <w:r w:rsidRPr="005E2340">
        <w:rPr>
          <w:b/>
        </w:rPr>
        <w:t>Excel</w:t>
      </w:r>
      <w:r>
        <w:t xml:space="preserve"> </w:t>
      </w:r>
      <w:r w:rsidR="005E2340">
        <w:t>pour consulter les fichiers au format csv</w:t>
      </w:r>
    </w:p>
    <w:p w:rsidR="00AD5AC0" w:rsidRDefault="00AD5AC0" w:rsidP="00AD5AC0">
      <w:r w:rsidRPr="005E2340">
        <w:rPr>
          <w:b/>
        </w:rPr>
        <w:t>Talend</w:t>
      </w:r>
      <w:r>
        <w:t xml:space="preserve"> </w:t>
      </w:r>
      <w:r w:rsidR="005E2340">
        <w:t>pour nettoyer et rééchantillonner les variables</w:t>
      </w:r>
    </w:p>
    <w:p w:rsidR="00AD5AC0" w:rsidRDefault="00AD5AC0" w:rsidP="00AD5AC0">
      <w:r w:rsidRPr="005E2340">
        <w:rPr>
          <w:b/>
        </w:rPr>
        <w:t>Python</w:t>
      </w:r>
      <w:r w:rsidR="005E2340" w:rsidRPr="005E2340">
        <w:rPr>
          <w:b/>
        </w:rPr>
        <w:t xml:space="preserve"> (sur Spyder)</w:t>
      </w:r>
      <w:r w:rsidR="005E2340">
        <w:t xml:space="preserve"> pour faire les analyses, en cas de difficultés (usage de R)</w:t>
      </w:r>
    </w:p>
    <w:p w:rsidR="00562F7E" w:rsidRPr="00310604" w:rsidRDefault="00562F7E" w:rsidP="00310604"/>
    <w:sectPr w:rsidR="00562F7E" w:rsidRPr="00310604">
      <w:footerReference w:type="default" r:id="rId8"/>
      <w:pgSz w:w="11906" w:h="16838"/>
      <w:pgMar w:top="1135" w:right="1440" w:bottom="765" w:left="1440" w:header="0" w:footer="708" w:gutter="0"/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601" w:rsidRDefault="00B83601">
      <w:pPr>
        <w:spacing w:after="0" w:line="240" w:lineRule="auto"/>
      </w:pPr>
      <w:r>
        <w:separator/>
      </w:r>
    </w:p>
  </w:endnote>
  <w:endnote w:type="continuationSeparator" w:id="0">
    <w:p w:rsidR="00B83601" w:rsidRDefault="00B83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2872433"/>
      <w:docPartObj>
        <w:docPartGallery w:val="Page Numbers (Bottom of Page)"/>
        <w:docPartUnique/>
      </w:docPartObj>
    </w:sdtPr>
    <w:sdtEndPr/>
    <w:sdtContent>
      <w:p w:rsidR="00F64681" w:rsidRDefault="00F64681">
        <w:pPr>
          <w:pStyle w:val="Pieddepage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  <w:p w:rsidR="00F64681" w:rsidRDefault="00B83601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601" w:rsidRDefault="00B83601">
      <w:pPr>
        <w:spacing w:after="0" w:line="240" w:lineRule="auto"/>
      </w:pPr>
      <w:r>
        <w:separator/>
      </w:r>
    </w:p>
  </w:footnote>
  <w:footnote w:type="continuationSeparator" w:id="0">
    <w:p w:rsidR="00B83601" w:rsidRDefault="00B83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35" style="width:9pt;height:9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1FA7CD7"/>
    <w:multiLevelType w:val="multilevel"/>
    <w:tmpl w:val="42147B4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9717D4"/>
    <w:multiLevelType w:val="multilevel"/>
    <w:tmpl w:val="A69893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4F84255"/>
    <w:multiLevelType w:val="multilevel"/>
    <w:tmpl w:val="FA646458"/>
    <w:lvl w:ilvl="0">
      <w:start w:val="1"/>
      <w:numFmt w:val="bullet"/>
      <w:lvlText w:val=""/>
      <w:lvlJc w:val="left"/>
      <w:pPr>
        <w:tabs>
          <w:tab w:val="num" w:pos="757"/>
        </w:tabs>
        <w:ind w:left="757" w:hanging="360"/>
      </w:pPr>
      <w:rPr>
        <w:rFonts w:ascii="Wingdings" w:hAnsi="Wingdings" w:cs="Wingdings" w:hint="default"/>
        <w:color w:val="00000A"/>
        <w:sz w:val="24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7E76C79"/>
    <w:multiLevelType w:val="multilevel"/>
    <w:tmpl w:val="6C1A89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BFE3374"/>
    <w:multiLevelType w:val="multilevel"/>
    <w:tmpl w:val="3DA406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0B64478"/>
    <w:multiLevelType w:val="multilevel"/>
    <w:tmpl w:val="0452181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1870F38"/>
    <w:multiLevelType w:val="multilevel"/>
    <w:tmpl w:val="FF4EEB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19D5A31"/>
    <w:multiLevelType w:val="multilevel"/>
    <w:tmpl w:val="B9C674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1C27330"/>
    <w:multiLevelType w:val="multilevel"/>
    <w:tmpl w:val="8E8E661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644610D"/>
    <w:multiLevelType w:val="multilevel"/>
    <w:tmpl w:val="DDA0F83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92A19F3"/>
    <w:multiLevelType w:val="hybridMultilevel"/>
    <w:tmpl w:val="8DC443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7B3527"/>
    <w:multiLevelType w:val="multilevel"/>
    <w:tmpl w:val="98EC081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9E87CF7"/>
    <w:multiLevelType w:val="multilevel"/>
    <w:tmpl w:val="DE5CF8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B374C2F"/>
    <w:multiLevelType w:val="multilevel"/>
    <w:tmpl w:val="D08E988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D074EE1"/>
    <w:multiLevelType w:val="multilevel"/>
    <w:tmpl w:val="C630D9B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E624002"/>
    <w:multiLevelType w:val="multilevel"/>
    <w:tmpl w:val="9CD06C9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1F5702EE"/>
    <w:multiLevelType w:val="multilevel"/>
    <w:tmpl w:val="3FCE452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5FA333A"/>
    <w:multiLevelType w:val="multilevel"/>
    <w:tmpl w:val="D9B4632A"/>
    <w:lvl w:ilvl="0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Wingdings" w:hAnsi="Wingdings" w:cs="Wingdings" w:hint="default"/>
        <w:b/>
        <w:i w:val="0"/>
        <w:strike w:val="0"/>
        <w:dstrike w:val="0"/>
        <w:color w:val="3366FF"/>
        <w:sz w:val="16"/>
      </w:rPr>
    </w:lvl>
    <w:lvl w:ilvl="1">
      <w:start w:val="1"/>
      <w:numFmt w:val="bullet"/>
      <w:lvlText w:val="-"/>
      <w:lvlJc w:val="left"/>
      <w:pPr>
        <w:tabs>
          <w:tab w:val="num" w:pos="737"/>
        </w:tabs>
        <w:ind w:left="737" w:hanging="227"/>
      </w:pPr>
      <w:rPr>
        <w:rFonts w:ascii="Verdana" w:hAnsi="Verdana" w:cs="Verdana" w:hint="default"/>
        <w:b/>
        <w:i w:val="0"/>
        <w:strike w:val="0"/>
        <w:dstrike w:val="0"/>
        <w:color w:val="3366FF"/>
        <w:sz w:val="16"/>
      </w:rPr>
    </w:lvl>
    <w:lvl w:ilvl="2">
      <w:start w:val="1"/>
      <w:numFmt w:val="bullet"/>
      <w:lvlText w:val="▪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i w:val="0"/>
        <w:strike w:val="0"/>
        <w:dstrike w:val="0"/>
        <w:color w:val="3366FF"/>
        <w:sz w:val="16"/>
      </w:rPr>
    </w:lvl>
    <w:lvl w:ilvl="3">
      <w:start w:val="1"/>
      <w:numFmt w:val="bullet"/>
      <w:lvlText w:val=""/>
      <w:lvlJc w:val="left"/>
      <w:pPr>
        <w:tabs>
          <w:tab w:val="num" w:pos="1191"/>
        </w:tabs>
        <w:ind w:left="1191" w:hanging="375"/>
      </w:pPr>
      <w:rPr>
        <w:rFonts w:ascii="Wingdings" w:hAnsi="Wingdings" w:cs="Wingdings" w:hint="default"/>
        <w:b/>
        <w:i w:val="0"/>
        <w:strike w:val="0"/>
        <w:dstrike w:val="0"/>
        <w:color w:val="00000A"/>
        <w:sz w:val="24"/>
        <w:szCs w:val="2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73F588C"/>
    <w:multiLevelType w:val="multilevel"/>
    <w:tmpl w:val="93ACACB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1A702A9"/>
    <w:multiLevelType w:val="multilevel"/>
    <w:tmpl w:val="90E88AF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B295A3B"/>
    <w:multiLevelType w:val="multilevel"/>
    <w:tmpl w:val="B672A4A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01407F2"/>
    <w:multiLevelType w:val="multilevel"/>
    <w:tmpl w:val="0080A86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0720860"/>
    <w:multiLevelType w:val="multilevel"/>
    <w:tmpl w:val="1B3630B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0D61769"/>
    <w:multiLevelType w:val="hybridMultilevel"/>
    <w:tmpl w:val="49F8FBF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2C7F7D"/>
    <w:multiLevelType w:val="multilevel"/>
    <w:tmpl w:val="6748999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3CF1454"/>
    <w:multiLevelType w:val="multilevel"/>
    <w:tmpl w:val="0846A6E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6061E7C"/>
    <w:multiLevelType w:val="multilevel"/>
    <w:tmpl w:val="6D74803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65C777B"/>
    <w:multiLevelType w:val="multilevel"/>
    <w:tmpl w:val="FDF0A90E"/>
    <w:lvl w:ilvl="0">
      <w:start w:val="1"/>
      <w:numFmt w:val="upperRoman"/>
      <w:lvlText w:val="CHAPITRE %1 :"/>
      <w:lvlJc w:val="left"/>
      <w:pPr>
        <w:ind w:left="0" w:firstLine="0"/>
      </w:pPr>
    </w:lvl>
    <w:lvl w:ilvl="1">
      <w:start w:val="1"/>
      <w:numFmt w:val="decimal"/>
      <w:lvlText w:val="%1.%2 - 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2">
      <w:start w:val="1"/>
      <w:numFmt w:val="lowerLetter"/>
      <w:lvlText w:val="%1.%2.%3- "/>
      <w:lvlJc w:val="left"/>
      <w:pPr>
        <w:ind w:left="0" w:firstLine="0"/>
      </w:pPr>
    </w:lvl>
    <w:lvl w:ilvl="3">
      <w:start w:val="1"/>
      <w:numFmt w:val="decimal"/>
      <w:lvlText w:val="Figure n°%4 :"/>
      <w:lvlJc w:val="left"/>
      <w:pPr>
        <w:ind w:left="0" w:firstLine="0"/>
      </w:pPr>
    </w:lvl>
    <w:lvl w:ilvl="4">
      <w:start w:val="1"/>
      <w:numFmt w:val="decimal"/>
      <w:lvlText w:val="Tableau n°%5 :"/>
      <w:lvlJc w:val="left"/>
      <w:pPr>
        <w:ind w:left="0" w:firstLine="0"/>
      </w:pPr>
    </w:lvl>
    <w:lvl w:ilvl="5">
      <w:start w:val="1"/>
      <w:numFmt w:val="decimal"/>
      <w:lvlText w:val="Annexe n°%6:"/>
      <w:lvlJc w:val="left"/>
      <w:pPr>
        <w:ind w:left="0" w:firstLine="0"/>
      </w:pPr>
    </w:lvl>
    <w:lvl w:ilvl="6">
      <w:start w:val="1"/>
      <w:numFmt w:val="decimal"/>
      <w:lvlText w:val="Photo n°%7:"/>
      <w:lvlJc w:val="left"/>
      <w:pPr>
        <w:ind w:left="0" w:firstLine="0"/>
      </w:p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9126BB9"/>
    <w:multiLevelType w:val="multilevel"/>
    <w:tmpl w:val="E7DC71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C6A35DF"/>
    <w:multiLevelType w:val="multilevel"/>
    <w:tmpl w:val="E3C0DFF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3675A8D"/>
    <w:multiLevelType w:val="multilevel"/>
    <w:tmpl w:val="97344B0C"/>
    <w:lvl w:ilvl="0">
      <w:start w:val="1"/>
      <w:numFmt w:val="upperRoman"/>
      <w:pStyle w:val="TitreNivo1"/>
      <w:suff w:val="space"/>
      <w:lvlText w:val="CHAPITRE %1 :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Restart w:val="0"/>
      <w:pStyle w:val="Titrenivo2"/>
      <w:suff w:val="space"/>
      <w:lvlText w:val="%1 - %2 - 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6"/>
        <w:u w:val="none"/>
        <w:effect w:val="none"/>
        <w:vertAlign w:val="baseline"/>
        <w:em w:val="none"/>
      </w:rPr>
    </w:lvl>
    <w:lvl w:ilvl="2">
      <w:start w:val="1"/>
      <w:numFmt w:val="lowerLetter"/>
      <w:lvlRestart w:val="0"/>
      <w:pStyle w:val="Titrenivo3"/>
      <w:suff w:val="space"/>
      <w:lvlText w:val="%1 - %2 - %3 - 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3">
      <w:start w:val="1"/>
      <w:numFmt w:val="decimal"/>
      <w:lvlRestart w:val="0"/>
      <w:pStyle w:val="ListFigure"/>
      <w:suff w:val="space"/>
      <w:lvlText w:val="Figure n°%4 :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Restart w:val="0"/>
      <w:pStyle w:val="ListTablo"/>
      <w:suff w:val="space"/>
      <w:lvlText w:val="Tableau n°%5 :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Restart w:val="0"/>
      <w:pStyle w:val="ListAnnexe"/>
      <w:suff w:val="space"/>
      <w:lvlText w:val="Annexe n°%6: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lvlRestart w:val="0"/>
      <w:pStyle w:val="ListPhotos"/>
      <w:suff w:val="space"/>
      <w:lvlText w:val="Photo n°%7: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AD85C0F"/>
    <w:multiLevelType w:val="multilevel"/>
    <w:tmpl w:val="D5EC71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FD378AA"/>
    <w:multiLevelType w:val="multilevel"/>
    <w:tmpl w:val="D27A1F3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5B80FF3"/>
    <w:multiLevelType w:val="multilevel"/>
    <w:tmpl w:val="35009F78"/>
    <w:lvl w:ilvl="0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766114B"/>
    <w:multiLevelType w:val="multilevel"/>
    <w:tmpl w:val="412497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00955F5"/>
    <w:multiLevelType w:val="multilevel"/>
    <w:tmpl w:val="C93468B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3526319"/>
    <w:multiLevelType w:val="multilevel"/>
    <w:tmpl w:val="07CA551A"/>
    <w:lvl w:ilvl="0">
      <w:start w:val="1"/>
      <w:numFmt w:val="bullet"/>
      <w:lvlText w:val=""/>
      <w:lvlJc w:val="left"/>
      <w:pPr>
        <w:ind w:left="77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8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5B6270F"/>
    <w:multiLevelType w:val="multilevel"/>
    <w:tmpl w:val="5A9A428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8BA4025"/>
    <w:multiLevelType w:val="multilevel"/>
    <w:tmpl w:val="3170DD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9" w15:restartNumberingAfterBreak="0">
    <w:nsid w:val="7DB31C5B"/>
    <w:multiLevelType w:val="multilevel"/>
    <w:tmpl w:val="176003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8"/>
  </w:num>
  <w:num w:numId="2">
    <w:abstractNumId w:val="34"/>
  </w:num>
  <w:num w:numId="3">
    <w:abstractNumId w:val="39"/>
  </w:num>
  <w:num w:numId="4">
    <w:abstractNumId w:val="1"/>
  </w:num>
  <w:num w:numId="5">
    <w:abstractNumId w:val="31"/>
  </w:num>
  <w:num w:numId="6">
    <w:abstractNumId w:val="2"/>
  </w:num>
  <w:num w:numId="7">
    <w:abstractNumId w:val="36"/>
  </w:num>
  <w:num w:numId="8">
    <w:abstractNumId w:val="17"/>
  </w:num>
  <w:num w:numId="9">
    <w:abstractNumId w:val="35"/>
  </w:num>
  <w:num w:numId="10">
    <w:abstractNumId w:val="14"/>
  </w:num>
  <w:num w:numId="11">
    <w:abstractNumId w:val="29"/>
  </w:num>
  <w:num w:numId="12">
    <w:abstractNumId w:val="9"/>
  </w:num>
  <w:num w:numId="13">
    <w:abstractNumId w:val="30"/>
  </w:num>
  <w:num w:numId="14">
    <w:abstractNumId w:val="11"/>
  </w:num>
  <w:num w:numId="15">
    <w:abstractNumId w:val="26"/>
  </w:num>
  <w:num w:numId="16">
    <w:abstractNumId w:val="16"/>
  </w:num>
  <w:num w:numId="17">
    <w:abstractNumId w:val="20"/>
  </w:num>
  <w:num w:numId="18">
    <w:abstractNumId w:val="19"/>
  </w:num>
  <w:num w:numId="19">
    <w:abstractNumId w:val="0"/>
  </w:num>
  <w:num w:numId="20">
    <w:abstractNumId w:val="25"/>
  </w:num>
  <w:num w:numId="21">
    <w:abstractNumId w:val="8"/>
  </w:num>
  <w:num w:numId="22">
    <w:abstractNumId w:val="22"/>
  </w:num>
  <w:num w:numId="23">
    <w:abstractNumId w:val="6"/>
  </w:num>
  <w:num w:numId="24">
    <w:abstractNumId w:val="33"/>
  </w:num>
  <w:num w:numId="25">
    <w:abstractNumId w:val="12"/>
  </w:num>
  <w:num w:numId="26">
    <w:abstractNumId w:val="5"/>
  </w:num>
  <w:num w:numId="27">
    <w:abstractNumId w:val="32"/>
  </w:num>
  <w:num w:numId="28">
    <w:abstractNumId w:val="4"/>
  </w:num>
  <w:num w:numId="29">
    <w:abstractNumId w:val="24"/>
  </w:num>
  <w:num w:numId="30">
    <w:abstractNumId w:val="15"/>
  </w:num>
  <w:num w:numId="31">
    <w:abstractNumId w:val="37"/>
  </w:num>
  <w:num w:numId="32">
    <w:abstractNumId w:val="21"/>
  </w:num>
  <w:num w:numId="33">
    <w:abstractNumId w:val="7"/>
  </w:num>
  <w:num w:numId="34">
    <w:abstractNumId w:val="3"/>
  </w:num>
  <w:num w:numId="35">
    <w:abstractNumId w:val="13"/>
  </w:num>
  <w:num w:numId="36">
    <w:abstractNumId w:val="18"/>
  </w:num>
  <w:num w:numId="37">
    <w:abstractNumId w:val="27"/>
  </w:num>
  <w:num w:numId="38">
    <w:abstractNumId w:val="38"/>
  </w:num>
  <w:num w:numId="3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3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AC0"/>
    <w:rsid w:val="000467A5"/>
    <w:rsid w:val="000546FA"/>
    <w:rsid w:val="00057575"/>
    <w:rsid w:val="0006212F"/>
    <w:rsid w:val="000C1572"/>
    <w:rsid w:val="000D057C"/>
    <w:rsid w:val="00141587"/>
    <w:rsid w:val="00191333"/>
    <w:rsid w:val="00193BC5"/>
    <w:rsid w:val="001A086E"/>
    <w:rsid w:val="001A64DB"/>
    <w:rsid w:val="002004CE"/>
    <w:rsid w:val="00242980"/>
    <w:rsid w:val="002528CB"/>
    <w:rsid w:val="00297050"/>
    <w:rsid w:val="002A7FBE"/>
    <w:rsid w:val="002C16C1"/>
    <w:rsid w:val="002E1F0E"/>
    <w:rsid w:val="00310604"/>
    <w:rsid w:val="003468F7"/>
    <w:rsid w:val="00364249"/>
    <w:rsid w:val="00370AF7"/>
    <w:rsid w:val="00374861"/>
    <w:rsid w:val="003977AF"/>
    <w:rsid w:val="003C3BCE"/>
    <w:rsid w:val="003C7963"/>
    <w:rsid w:val="003E6680"/>
    <w:rsid w:val="003E7A02"/>
    <w:rsid w:val="00404E1E"/>
    <w:rsid w:val="00446010"/>
    <w:rsid w:val="00455F6F"/>
    <w:rsid w:val="004D7777"/>
    <w:rsid w:val="004E264F"/>
    <w:rsid w:val="004F0DC4"/>
    <w:rsid w:val="00527D70"/>
    <w:rsid w:val="005623CE"/>
    <w:rsid w:val="00562F7E"/>
    <w:rsid w:val="005647DB"/>
    <w:rsid w:val="005D0B81"/>
    <w:rsid w:val="005E2340"/>
    <w:rsid w:val="005E2E74"/>
    <w:rsid w:val="005F00B8"/>
    <w:rsid w:val="00622103"/>
    <w:rsid w:val="00653BAE"/>
    <w:rsid w:val="00670424"/>
    <w:rsid w:val="006826AF"/>
    <w:rsid w:val="00683C35"/>
    <w:rsid w:val="00687BCF"/>
    <w:rsid w:val="006B7445"/>
    <w:rsid w:val="006E0239"/>
    <w:rsid w:val="00714051"/>
    <w:rsid w:val="00717D45"/>
    <w:rsid w:val="007552ED"/>
    <w:rsid w:val="007A45F2"/>
    <w:rsid w:val="007E6A3E"/>
    <w:rsid w:val="0083270D"/>
    <w:rsid w:val="008A5C70"/>
    <w:rsid w:val="008A6B7C"/>
    <w:rsid w:val="008F1204"/>
    <w:rsid w:val="008F424C"/>
    <w:rsid w:val="008F6988"/>
    <w:rsid w:val="009002D9"/>
    <w:rsid w:val="00942E6D"/>
    <w:rsid w:val="0098068C"/>
    <w:rsid w:val="00996999"/>
    <w:rsid w:val="009B2669"/>
    <w:rsid w:val="009B560E"/>
    <w:rsid w:val="009E137E"/>
    <w:rsid w:val="009E783C"/>
    <w:rsid w:val="00A0447A"/>
    <w:rsid w:val="00A45C7D"/>
    <w:rsid w:val="00A60DEC"/>
    <w:rsid w:val="00A80145"/>
    <w:rsid w:val="00A952B4"/>
    <w:rsid w:val="00AA0DB8"/>
    <w:rsid w:val="00AA64A6"/>
    <w:rsid w:val="00AB7CA3"/>
    <w:rsid w:val="00AC3A35"/>
    <w:rsid w:val="00AD5AC0"/>
    <w:rsid w:val="00B16CA3"/>
    <w:rsid w:val="00B17380"/>
    <w:rsid w:val="00B31C27"/>
    <w:rsid w:val="00B3360A"/>
    <w:rsid w:val="00B41F79"/>
    <w:rsid w:val="00B42D79"/>
    <w:rsid w:val="00B54393"/>
    <w:rsid w:val="00B57669"/>
    <w:rsid w:val="00B614D0"/>
    <w:rsid w:val="00B724CF"/>
    <w:rsid w:val="00B83601"/>
    <w:rsid w:val="00BA2D40"/>
    <w:rsid w:val="00C14963"/>
    <w:rsid w:val="00C17AFF"/>
    <w:rsid w:val="00C64848"/>
    <w:rsid w:val="00C70244"/>
    <w:rsid w:val="00CB7634"/>
    <w:rsid w:val="00CC55F3"/>
    <w:rsid w:val="00D33FCF"/>
    <w:rsid w:val="00D34BFE"/>
    <w:rsid w:val="00D46E37"/>
    <w:rsid w:val="00D6765A"/>
    <w:rsid w:val="00D76DFE"/>
    <w:rsid w:val="00DD25BF"/>
    <w:rsid w:val="00DF5CB4"/>
    <w:rsid w:val="00E3674C"/>
    <w:rsid w:val="00E435DB"/>
    <w:rsid w:val="00E63994"/>
    <w:rsid w:val="00E90B8C"/>
    <w:rsid w:val="00EC206D"/>
    <w:rsid w:val="00EC2C2C"/>
    <w:rsid w:val="00ED004B"/>
    <w:rsid w:val="00ED0D88"/>
    <w:rsid w:val="00F6032D"/>
    <w:rsid w:val="00F6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61D06"/>
  <w15:docId w15:val="{2FF04175-E279-438D-9171-CC4ECA5B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AC0"/>
    <w:pPr>
      <w:spacing w:before="120" w:after="120" w:line="360" w:lineRule="auto"/>
      <w:jc w:val="both"/>
    </w:pPr>
    <w:rPr>
      <w:rFonts w:ascii="Times New Roman" w:hAnsi="Times New Roman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25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5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5D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77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77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77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77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77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777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Nivo1Car">
    <w:name w:val="Titre Nivo 1 Car"/>
    <w:basedOn w:val="Policepardfaut"/>
    <w:link w:val="TitreNivo1"/>
    <w:qFormat/>
    <w:rsid w:val="00816282"/>
    <w:rPr>
      <w:rFonts w:ascii="Times New Roman" w:hAnsi="Times New Roman" w:cs="Times New Roman"/>
      <w:b/>
      <w:sz w:val="26"/>
      <w:lang w:val="fr-FR"/>
    </w:rPr>
  </w:style>
  <w:style w:type="character" w:customStyle="1" w:styleId="Titrenivo2Car">
    <w:name w:val="Titre nivo 2 Car"/>
    <w:basedOn w:val="Policepardfaut"/>
    <w:link w:val="Titrenivo2"/>
    <w:qFormat/>
    <w:rsid w:val="00E10A38"/>
    <w:rPr>
      <w:rFonts w:ascii="Times New Roman" w:hAnsi="Times New Roman" w:cs="Times New Roman"/>
      <w:b/>
      <w:sz w:val="26"/>
      <w:lang w:val="fr-FR"/>
    </w:rPr>
  </w:style>
  <w:style w:type="character" w:customStyle="1" w:styleId="Titrenivo3Car">
    <w:name w:val="Titre nivo 3 Car"/>
    <w:basedOn w:val="Policepardfaut"/>
    <w:link w:val="Titrenivo3"/>
    <w:qFormat/>
    <w:rsid w:val="00E10A38"/>
    <w:rPr>
      <w:rFonts w:ascii="Times New Roman" w:hAnsi="Times New Roman" w:cs="Times New Roman"/>
      <w:b/>
      <w:sz w:val="24"/>
      <w:lang w:val="fr-FR"/>
    </w:rPr>
  </w:style>
  <w:style w:type="character" w:customStyle="1" w:styleId="CorpsdetexteCar">
    <w:name w:val="Corps de texte Car"/>
    <w:basedOn w:val="Policepardfaut"/>
    <w:link w:val="Corpsdetexte"/>
    <w:uiPriority w:val="99"/>
    <w:qFormat/>
    <w:rsid w:val="00810D2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ListTabloCar">
    <w:name w:val="ListTablo Car"/>
    <w:basedOn w:val="Policepardfaut"/>
    <w:link w:val="ListTablo"/>
    <w:qFormat/>
    <w:rsid w:val="00AA0DB8"/>
    <w:rPr>
      <w:rFonts w:ascii="Times New Roman" w:eastAsia="Calibri" w:hAnsi="Times New Roman" w:cs="Times New Roman"/>
      <w:color w:val="000000" w:themeColor="text1"/>
      <w:sz w:val="24"/>
      <w:lang w:val="fr-FR"/>
    </w:rPr>
  </w:style>
  <w:style w:type="character" w:customStyle="1" w:styleId="ListFigureCar">
    <w:name w:val="ListFigure Car"/>
    <w:basedOn w:val="Policepardfaut"/>
    <w:link w:val="ListFigure"/>
    <w:qFormat/>
    <w:rsid w:val="00AA0DB8"/>
    <w:rPr>
      <w:rFonts w:ascii="Times New Roman" w:hAnsi="Times New Roman" w:cs="Times New Roman"/>
      <w:sz w:val="24"/>
      <w:lang w:val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477E17"/>
    <w:rPr>
      <w:rFonts w:ascii="Segoe UI" w:hAnsi="Segoe UI" w:cs="Segoe UI"/>
      <w:sz w:val="18"/>
      <w:szCs w:val="18"/>
      <w:lang w:val="fr-FR"/>
    </w:rPr>
  </w:style>
  <w:style w:type="character" w:customStyle="1" w:styleId="En-tteCar">
    <w:name w:val="En-tête Car"/>
    <w:basedOn w:val="Policepardfaut"/>
    <w:qFormat/>
    <w:rsid w:val="00893C19"/>
    <w:rPr>
      <w:lang w:val="fr-FR"/>
    </w:rPr>
  </w:style>
  <w:style w:type="character" w:customStyle="1" w:styleId="TitreCar">
    <w:name w:val="Titre Car"/>
    <w:basedOn w:val="Policepardfaut"/>
    <w:link w:val="Titre"/>
    <w:qFormat/>
    <w:rsid w:val="00893C19"/>
    <w:rPr>
      <w:rFonts w:ascii="Liberation Sans" w:eastAsia="WenQuanYi Micro Hei" w:hAnsi="Liberation Sans" w:cs="Lohit Devanagari"/>
      <w:sz w:val="28"/>
      <w:szCs w:val="28"/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075340"/>
    <w:rPr>
      <w:lang w:val="fr-FR"/>
    </w:rPr>
  </w:style>
  <w:style w:type="character" w:customStyle="1" w:styleId="Titrenivo0Car">
    <w:name w:val="Titre nivo 0 Car"/>
    <w:basedOn w:val="Policepardfaut"/>
    <w:link w:val="Titrenivo0"/>
    <w:qFormat/>
    <w:rsid w:val="008D261B"/>
    <w:rPr>
      <w:rFonts w:ascii="Times New Roman" w:hAnsi="Times New Roman" w:cs="Times New Roman"/>
      <w:b/>
      <w:sz w:val="28"/>
      <w:szCs w:val="28"/>
      <w:lang w:val="fr-FR"/>
    </w:rPr>
  </w:style>
  <w:style w:type="character" w:customStyle="1" w:styleId="ListAnnexeCar">
    <w:name w:val="ListAnnexe Car"/>
    <w:basedOn w:val="Policepardfaut"/>
    <w:link w:val="ListAnnexe"/>
    <w:qFormat/>
    <w:rsid w:val="00E10A38"/>
    <w:rPr>
      <w:rFonts w:ascii="Times New Roman" w:hAnsi="Times New Roman" w:cs="Times New Roman"/>
      <w:b/>
      <w:color w:val="000000" w:themeColor="text1"/>
      <w:sz w:val="24"/>
      <w:lang w:val="fr-FR"/>
    </w:rPr>
  </w:style>
  <w:style w:type="character" w:customStyle="1" w:styleId="ListPhotosCar">
    <w:name w:val="ListPhotos Car"/>
    <w:basedOn w:val="Policepardfaut"/>
    <w:link w:val="ListPhotos"/>
    <w:qFormat/>
    <w:rsid w:val="00AA0DB8"/>
    <w:rPr>
      <w:rFonts w:ascii="Times New Roman" w:eastAsia="Calibri" w:hAnsi="Times New Roman" w:cs="Times New Roman"/>
      <w:color w:val="000000" w:themeColor="text1"/>
      <w:sz w:val="24"/>
      <w:lang w:val="fr-FR"/>
    </w:rPr>
  </w:style>
  <w:style w:type="character" w:styleId="Textedelespacerserv">
    <w:name w:val="Placeholder Text"/>
    <w:basedOn w:val="Policepardfaut"/>
    <w:uiPriority w:val="99"/>
    <w:semiHidden/>
    <w:qFormat/>
    <w:rsid w:val="001D0B36"/>
    <w:rPr>
      <w:color w:val="808080"/>
    </w:rPr>
  </w:style>
  <w:style w:type="character" w:customStyle="1" w:styleId="TitreTableauCar">
    <w:name w:val="TitreTableau Car"/>
    <w:basedOn w:val="Policepardfaut"/>
    <w:link w:val="TitreTableau"/>
    <w:qFormat/>
    <w:rsid w:val="00A0143F"/>
    <w:rPr>
      <w:rFonts w:ascii="Times New Roman" w:hAnsi="Times New Roman" w:cs="Times New Roman"/>
      <w:iCs/>
      <w:color w:val="000000" w:themeColor="text1"/>
      <w:sz w:val="24"/>
      <w:lang w:val="fr-FR"/>
    </w:rPr>
  </w:style>
  <w:style w:type="character" w:customStyle="1" w:styleId="Titre1Car">
    <w:name w:val="Titre 1 Car"/>
    <w:basedOn w:val="Policepardfaut"/>
    <w:link w:val="Titre1"/>
    <w:uiPriority w:val="9"/>
    <w:qFormat/>
    <w:rsid w:val="00225D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LienInternet">
    <w:name w:val="Lien Internet"/>
    <w:basedOn w:val="Policepardfaut"/>
    <w:uiPriority w:val="99"/>
    <w:unhideWhenUsed/>
    <w:rsid w:val="00225DB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qFormat/>
    <w:rsid w:val="00225D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qFormat/>
    <w:rsid w:val="00225D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ascii="Times New Roman" w:hAnsi="Times New Roman"/>
      <w:color w:val="00000A"/>
      <w:sz w:val="24"/>
      <w:szCs w:val="28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b/>
      <w:i w:val="0"/>
      <w:strike w:val="0"/>
      <w:dstrike w:val="0"/>
      <w:color w:val="3366FF"/>
      <w:sz w:val="16"/>
    </w:rPr>
  </w:style>
  <w:style w:type="character" w:customStyle="1" w:styleId="ListLabel24">
    <w:name w:val="ListLabel 24"/>
    <w:rPr>
      <w:b/>
      <w:i w:val="0"/>
      <w:strike w:val="0"/>
      <w:dstrike w:val="0"/>
      <w:color w:val="3366FF"/>
      <w:sz w:val="16"/>
    </w:rPr>
  </w:style>
  <w:style w:type="character" w:customStyle="1" w:styleId="ListLabel25">
    <w:name w:val="ListLabel 25"/>
    <w:rPr>
      <w:b/>
      <w:i w:val="0"/>
      <w:strike w:val="0"/>
      <w:dstrike w:val="0"/>
      <w:color w:val="3366FF"/>
      <w:sz w:val="16"/>
    </w:rPr>
  </w:style>
  <w:style w:type="character" w:customStyle="1" w:styleId="ListLabel26">
    <w:name w:val="ListLabel 26"/>
    <w:rPr>
      <w:rFonts w:ascii="Times New Roman" w:hAnsi="Times New Roman"/>
      <w:b/>
      <w:i w:val="0"/>
      <w:strike w:val="0"/>
      <w:dstrike w:val="0"/>
      <w:color w:val="00000A"/>
      <w:sz w:val="24"/>
      <w:szCs w:val="28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Courier New"/>
    </w:rPr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Courier New"/>
    </w:rPr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Courier New"/>
    </w:rPr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Courier New"/>
    </w:rPr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Courier New"/>
    </w:rPr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Courier New"/>
    </w:rPr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Courier New"/>
    </w:rPr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Courier New"/>
    </w:rPr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Courier New"/>
    </w:rPr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Courier New"/>
    </w:rPr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Courier New"/>
    </w:rPr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Courier New"/>
    </w:rPr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Courier New"/>
    </w:rPr>
  </w:style>
  <w:style w:type="character" w:customStyle="1" w:styleId="ListLabel110">
    <w:name w:val="ListLabel 110"/>
    <w:rPr>
      <w:rFonts w:cs="Courier New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Courier New"/>
    </w:rPr>
  </w:style>
  <w:style w:type="character" w:customStyle="1" w:styleId="ListLabel113">
    <w:name w:val="ListLabel 113"/>
    <w:rPr>
      <w:rFonts w:cs="Courier New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Courier New"/>
    </w:rPr>
  </w:style>
  <w:style w:type="character" w:customStyle="1" w:styleId="ListLabel116">
    <w:name w:val="ListLabel 116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117">
    <w:name w:val="ListLabel 117"/>
    <w:rPr>
      <w:rFonts w:cs="Courier New"/>
    </w:rPr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link w:val="TitreCar"/>
    <w:qFormat/>
    <w:rsid w:val="00893C19"/>
    <w:pPr>
      <w:keepNext/>
      <w:spacing w:before="240" w:line="254" w:lineRule="auto"/>
    </w:pPr>
    <w:rPr>
      <w:rFonts w:ascii="Liberation Sans" w:eastAsia="WenQuanYi Micro Hei" w:hAnsi="Liberation Sans" w:cs="Lohit Devanagari"/>
      <w:sz w:val="28"/>
      <w:szCs w:val="28"/>
    </w:rPr>
  </w:style>
  <w:style w:type="paragraph" w:styleId="Corpsdetexte">
    <w:name w:val="Body Text"/>
    <w:basedOn w:val="Normal"/>
    <w:link w:val="CorpsdetexteCar"/>
    <w:uiPriority w:val="99"/>
    <w:rsid w:val="00810D2C"/>
    <w:pPr>
      <w:spacing w:after="0"/>
    </w:pPr>
    <w:rPr>
      <w:rFonts w:eastAsia="Times New Roman" w:cs="Times New Roman"/>
      <w:szCs w:val="24"/>
      <w:lang w:val="x-none" w:eastAsia="x-none"/>
    </w:rPr>
  </w:style>
  <w:style w:type="paragraph" w:styleId="Liste">
    <w:name w:val="List"/>
    <w:basedOn w:val="Corpsdetexte"/>
    <w:semiHidden/>
    <w:unhideWhenUsed/>
    <w:rsid w:val="00893C19"/>
    <w:pPr>
      <w:spacing w:after="140" w:line="288" w:lineRule="auto"/>
      <w:jc w:val="left"/>
    </w:pPr>
    <w:rPr>
      <w:rFonts w:asciiTheme="minorHAnsi" w:eastAsiaTheme="minorHAnsi" w:hAnsiTheme="minorHAnsi" w:cs="Lohit Devanagari"/>
      <w:sz w:val="22"/>
      <w:szCs w:val="22"/>
      <w:lang w:val="fr-FR" w:eastAsia="en-US"/>
    </w:rPr>
  </w:style>
  <w:style w:type="paragraph" w:styleId="Lgende">
    <w:name w:val="caption"/>
    <w:basedOn w:val="Normal"/>
    <w:semiHidden/>
    <w:unhideWhenUsed/>
    <w:qFormat/>
    <w:rsid w:val="00893C19"/>
    <w:pPr>
      <w:suppressLineNumbers/>
      <w:spacing w:line="254" w:lineRule="auto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rsid w:val="00893C19"/>
    <w:pPr>
      <w:suppressLineNumbers/>
      <w:spacing w:line="254" w:lineRule="auto"/>
    </w:pPr>
    <w:rPr>
      <w:rFonts w:cs="Lohit Devanagari"/>
    </w:rPr>
  </w:style>
  <w:style w:type="paragraph" w:customStyle="1" w:styleId="TitreNivo1">
    <w:name w:val="Titre Nivo 1"/>
    <w:link w:val="TitreNivo1Car"/>
    <w:qFormat/>
    <w:rsid w:val="00816282"/>
    <w:pPr>
      <w:numPr>
        <w:numId w:val="13"/>
      </w:numPr>
      <w:spacing w:before="480" w:after="240" w:line="360" w:lineRule="auto"/>
      <w:outlineLvl w:val="0"/>
    </w:pPr>
    <w:rPr>
      <w:rFonts w:ascii="Times New Roman" w:hAnsi="Times New Roman" w:cs="Times New Roman"/>
      <w:b/>
      <w:sz w:val="26"/>
      <w:lang w:val="fr-FR"/>
    </w:rPr>
  </w:style>
  <w:style w:type="paragraph" w:customStyle="1" w:styleId="Titrenivo2">
    <w:name w:val="Titre nivo 2"/>
    <w:link w:val="Titrenivo2Car"/>
    <w:qFormat/>
    <w:rsid w:val="00E10A38"/>
    <w:pPr>
      <w:numPr>
        <w:ilvl w:val="1"/>
        <w:numId w:val="13"/>
      </w:numPr>
      <w:spacing w:before="320" w:after="100" w:line="360" w:lineRule="auto"/>
      <w:outlineLvl w:val="1"/>
    </w:pPr>
    <w:rPr>
      <w:rFonts w:ascii="Times New Roman" w:hAnsi="Times New Roman" w:cs="Times New Roman"/>
      <w:b/>
      <w:sz w:val="26"/>
      <w:lang w:val="fr-FR"/>
    </w:rPr>
  </w:style>
  <w:style w:type="paragraph" w:styleId="Paragraphedeliste">
    <w:name w:val="List Paragraph"/>
    <w:basedOn w:val="Normal"/>
    <w:uiPriority w:val="34"/>
    <w:qFormat/>
    <w:rsid w:val="00990893"/>
    <w:pPr>
      <w:ind w:left="720"/>
      <w:contextualSpacing/>
    </w:pPr>
  </w:style>
  <w:style w:type="paragraph" w:customStyle="1" w:styleId="Titrenivo3">
    <w:name w:val="Titre nivo 3"/>
    <w:link w:val="Titrenivo3Car"/>
    <w:qFormat/>
    <w:rsid w:val="00E10A38"/>
    <w:pPr>
      <w:numPr>
        <w:ilvl w:val="2"/>
        <w:numId w:val="13"/>
      </w:numPr>
      <w:spacing w:before="120" w:after="60" w:line="360" w:lineRule="auto"/>
      <w:outlineLvl w:val="2"/>
    </w:pPr>
    <w:rPr>
      <w:rFonts w:ascii="Times New Roman" w:hAnsi="Times New Roman" w:cs="Times New Roman"/>
      <w:b/>
      <w:sz w:val="24"/>
      <w:lang w:val="fr-FR"/>
    </w:rPr>
  </w:style>
  <w:style w:type="paragraph" w:customStyle="1" w:styleId="ListTablo">
    <w:name w:val="ListTablo"/>
    <w:link w:val="ListTabloCar"/>
    <w:qFormat/>
    <w:rsid w:val="00AA0DB8"/>
    <w:pPr>
      <w:numPr>
        <w:ilvl w:val="4"/>
        <w:numId w:val="13"/>
      </w:numPr>
      <w:spacing w:line="360" w:lineRule="auto"/>
      <w:jc w:val="both"/>
    </w:pPr>
    <w:rPr>
      <w:rFonts w:ascii="Times New Roman" w:eastAsia="Calibri" w:hAnsi="Times New Roman" w:cs="Times New Roman"/>
      <w:color w:val="000000" w:themeColor="text1"/>
      <w:sz w:val="24"/>
      <w:lang w:val="fr-FR"/>
    </w:rPr>
  </w:style>
  <w:style w:type="paragraph" w:customStyle="1" w:styleId="ListFigure">
    <w:name w:val="ListFigure"/>
    <w:link w:val="ListFigureCar"/>
    <w:qFormat/>
    <w:rsid w:val="00AA0DB8"/>
    <w:pPr>
      <w:numPr>
        <w:ilvl w:val="3"/>
        <w:numId w:val="13"/>
      </w:numPr>
      <w:spacing w:line="360" w:lineRule="auto"/>
      <w:jc w:val="both"/>
    </w:pPr>
    <w:rPr>
      <w:rFonts w:ascii="Times New Roman" w:hAnsi="Times New Roman" w:cs="Times New Roman"/>
      <w:sz w:val="24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477E1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nudetableau">
    <w:name w:val="Contenu de tableau"/>
    <w:basedOn w:val="Normal"/>
    <w:qFormat/>
    <w:rsid w:val="00332AB5"/>
    <w:pPr>
      <w:spacing w:line="254" w:lineRule="auto"/>
    </w:pPr>
  </w:style>
  <w:style w:type="paragraph" w:customStyle="1" w:styleId="msonormal0">
    <w:name w:val="msonormal"/>
    <w:basedOn w:val="Normal"/>
    <w:qFormat/>
    <w:rsid w:val="00893C19"/>
    <w:pPr>
      <w:spacing w:beforeAutospacing="1" w:afterAutospacing="1" w:line="240" w:lineRule="auto"/>
    </w:pPr>
    <w:rPr>
      <w:rFonts w:eastAsia="Times New Roman" w:cs="Times New Roman"/>
      <w:szCs w:val="24"/>
      <w:lang w:val="en-GB" w:eastAsia="en-GB"/>
    </w:rPr>
  </w:style>
  <w:style w:type="paragraph" w:styleId="En-tte">
    <w:name w:val="header"/>
    <w:basedOn w:val="Normal"/>
    <w:unhideWhenUsed/>
    <w:rsid w:val="00893C19"/>
    <w:pPr>
      <w:spacing w:line="254" w:lineRule="auto"/>
    </w:pPr>
  </w:style>
  <w:style w:type="paragraph" w:customStyle="1" w:styleId="Contenudecadre">
    <w:name w:val="Contenu de cadre"/>
    <w:basedOn w:val="Normal"/>
    <w:qFormat/>
    <w:rsid w:val="00893C19"/>
    <w:pPr>
      <w:spacing w:line="254" w:lineRule="auto"/>
    </w:pPr>
  </w:style>
  <w:style w:type="paragraph" w:styleId="Pieddepage">
    <w:name w:val="footer"/>
    <w:basedOn w:val="Normal"/>
    <w:link w:val="PieddepageCar"/>
    <w:uiPriority w:val="99"/>
    <w:unhideWhenUsed/>
    <w:rsid w:val="00075340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itrenivo0">
    <w:name w:val="Titre nivo 0"/>
    <w:link w:val="Titrenivo0Car"/>
    <w:qFormat/>
    <w:rsid w:val="008D261B"/>
    <w:pPr>
      <w:spacing w:before="480" w:after="240"/>
      <w:outlineLvl w:val="0"/>
    </w:pPr>
    <w:rPr>
      <w:rFonts w:ascii="Times New Roman" w:hAnsi="Times New Roman" w:cs="Times New Roman"/>
      <w:b/>
      <w:sz w:val="28"/>
      <w:szCs w:val="28"/>
      <w:lang w:val="fr-FR"/>
    </w:rPr>
  </w:style>
  <w:style w:type="paragraph" w:customStyle="1" w:styleId="ListAnnexe">
    <w:name w:val="ListAnnexe"/>
    <w:link w:val="ListAnnexeCar"/>
    <w:qFormat/>
    <w:rsid w:val="00E10A38"/>
    <w:pPr>
      <w:numPr>
        <w:ilvl w:val="5"/>
        <w:numId w:val="13"/>
      </w:numPr>
      <w:jc w:val="both"/>
    </w:pPr>
    <w:rPr>
      <w:rFonts w:ascii="Times New Roman" w:eastAsia="Calibri" w:hAnsi="Times New Roman" w:cs="Times New Roman"/>
      <w:b/>
      <w:color w:val="000000" w:themeColor="text1"/>
      <w:sz w:val="24"/>
      <w:lang w:val="fr-FR"/>
    </w:rPr>
  </w:style>
  <w:style w:type="paragraph" w:customStyle="1" w:styleId="ListPhotos">
    <w:name w:val="ListPhotos"/>
    <w:link w:val="ListPhotosCar"/>
    <w:qFormat/>
    <w:rsid w:val="00AA0DB8"/>
    <w:pPr>
      <w:numPr>
        <w:ilvl w:val="6"/>
        <w:numId w:val="13"/>
      </w:numPr>
      <w:jc w:val="both"/>
    </w:pPr>
    <w:rPr>
      <w:rFonts w:ascii="Times New Roman" w:eastAsia="Calibri" w:hAnsi="Times New Roman" w:cs="Times New Roman"/>
      <w:color w:val="000000" w:themeColor="text1"/>
      <w:sz w:val="24"/>
      <w:lang w:val="fr-FR"/>
    </w:rPr>
  </w:style>
  <w:style w:type="paragraph" w:customStyle="1" w:styleId="TitleCover">
    <w:name w:val="Title Cover"/>
    <w:basedOn w:val="Normal"/>
    <w:next w:val="Normal"/>
    <w:rsid w:val="00BF6767"/>
    <w:pPr>
      <w:keepNext/>
      <w:keepLines/>
      <w:spacing w:after="240" w:line="720" w:lineRule="atLeast"/>
      <w:jc w:val="right"/>
    </w:pPr>
    <w:rPr>
      <w:rFonts w:asciiTheme="majorHAnsi" w:eastAsia="Times New Roman" w:hAnsiTheme="majorHAnsi" w:cs="Times New Roman"/>
      <w:b/>
      <w:caps/>
      <w:color w:val="323E4F" w:themeColor="text2" w:themeShade="BF"/>
      <w:spacing w:val="65"/>
      <w:sz w:val="40"/>
      <w:szCs w:val="40"/>
      <w:lang w:val="en-US"/>
    </w:rPr>
  </w:style>
  <w:style w:type="paragraph" w:customStyle="1" w:styleId="SubtitleCover">
    <w:name w:val="Subtitle Cover"/>
    <w:basedOn w:val="TitleCover"/>
    <w:next w:val="Normal"/>
    <w:rsid w:val="00BF6767"/>
    <w:rPr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qFormat/>
    <w:rsid w:val="0054187C"/>
    <w:rPr>
      <w:rFonts w:cs="Times New Roman"/>
      <w:szCs w:val="24"/>
    </w:rPr>
  </w:style>
  <w:style w:type="paragraph" w:customStyle="1" w:styleId="Default">
    <w:name w:val="Default"/>
    <w:qFormat/>
    <w:rsid w:val="003F187A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TitreTableau">
    <w:name w:val="TitreTableau"/>
    <w:link w:val="TitreTableauCar"/>
    <w:qFormat/>
    <w:rsid w:val="00A0143F"/>
    <w:pPr>
      <w:jc w:val="center"/>
    </w:pPr>
    <w:rPr>
      <w:rFonts w:ascii="Times New Roman" w:eastAsia="Calibri" w:hAnsi="Times New Roman" w:cs="Times New Roman"/>
      <w:iCs/>
      <w:color w:val="000000" w:themeColor="text1"/>
      <w:sz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CC55F3"/>
    <w:pPr>
      <w:tabs>
        <w:tab w:val="right" w:leader="dot" w:pos="9016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0524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05249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2A3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nivo00">
    <w:name w:val="titre nivo 0"/>
    <w:link w:val="titrenivo0Car0"/>
    <w:rsid w:val="004E264F"/>
    <w:pPr>
      <w:jc w:val="both"/>
      <w:outlineLvl w:val="0"/>
    </w:pPr>
    <w:rPr>
      <w:rFonts w:ascii="Times New Roman" w:hAnsi="Times New Roman" w:cs="Times New Roman"/>
      <w:b/>
      <w:sz w:val="28"/>
      <w:szCs w:val="28"/>
      <w:lang w:val="fr-FR"/>
    </w:rPr>
  </w:style>
  <w:style w:type="character" w:customStyle="1" w:styleId="titrenivo0Car0">
    <w:name w:val="titre nivo 0 Car"/>
    <w:basedOn w:val="Policepardfaut"/>
    <w:link w:val="titrenivo00"/>
    <w:rsid w:val="004E264F"/>
    <w:rPr>
      <w:rFonts w:ascii="Times New Roman" w:hAnsi="Times New Roman" w:cs="Times New Roman"/>
      <w:b/>
      <w:sz w:val="28"/>
      <w:szCs w:val="28"/>
      <w:lang w:val="fr-FR"/>
    </w:rPr>
  </w:style>
  <w:style w:type="character" w:styleId="Lienhypertexte">
    <w:name w:val="Hyperlink"/>
    <w:basedOn w:val="Policepardfaut"/>
    <w:uiPriority w:val="99"/>
    <w:unhideWhenUsed/>
    <w:rsid w:val="00B614D0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4D7777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4D7777"/>
    <w:rPr>
      <w:rFonts w:asciiTheme="majorHAnsi" w:eastAsiaTheme="majorEastAsia" w:hAnsiTheme="majorHAnsi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4D7777"/>
    <w:rPr>
      <w:rFonts w:asciiTheme="majorHAnsi" w:eastAsiaTheme="majorEastAsia" w:hAnsiTheme="majorHAnsi" w:cstheme="majorBidi"/>
      <w:color w:val="1F3763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4D7777"/>
    <w:rPr>
      <w:rFonts w:asciiTheme="majorHAnsi" w:eastAsiaTheme="majorEastAsia" w:hAnsiTheme="majorHAnsi" w:cstheme="majorBidi"/>
      <w:i/>
      <w:iCs/>
      <w:color w:val="1F3763" w:themeColor="accent1" w:themeShade="7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4D777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4D77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avigation\Documents\Mod&#232;les%20Office%20personnalis&#233;s\template%20memoir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4672B-C437-407D-A6EF-301E97EC6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memoire.dotx</Template>
  <TotalTime>134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Jéros</dc:creator>
  <cp:keywords/>
  <dc:description/>
  <cp:lastModifiedBy>Jéros</cp:lastModifiedBy>
  <cp:revision>6</cp:revision>
  <cp:lastPrinted>2018-05-31T07:21:00Z</cp:lastPrinted>
  <dcterms:created xsi:type="dcterms:W3CDTF">2020-05-04T10:20:00Z</dcterms:created>
  <dcterms:modified xsi:type="dcterms:W3CDTF">2020-05-08T08:22:00Z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